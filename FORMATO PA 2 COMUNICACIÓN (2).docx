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sz w:val="36"/>
          <w:u w:val="single"/>
        </w:rPr>
        <w:alias w:val="Título"/>
        <w:tag w:val=""/>
        <w:id w:val="2132127789"/>
        <w:placeholder>
          <w:docPart w:val="C24D1B9BE93B49F9A85D6A8EB150558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D7A" w:rsidRPr="006D2E7B" w:rsidRDefault="00040F54" w:rsidP="00341733">
          <w:pPr>
            <w:jc w:val="center"/>
            <w:rPr>
              <w:rFonts w:ascii="Arial" w:hAnsi="Arial" w:cs="Arial"/>
              <w:b/>
              <w:sz w:val="36"/>
              <w:u w:val="single"/>
            </w:rPr>
          </w:pPr>
          <w:r w:rsidRPr="006D2E7B">
            <w:rPr>
              <w:rFonts w:ascii="Arial" w:hAnsi="Arial" w:cs="Arial"/>
              <w:b/>
              <w:sz w:val="36"/>
              <w:u w:val="single"/>
            </w:rPr>
            <w:t>Producto Académico N°</w:t>
          </w:r>
          <w:r w:rsidR="006D2E7B" w:rsidRPr="006D2E7B">
            <w:rPr>
              <w:rFonts w:ascii="Arial" w:hAnsi="Arial" w:cs="Arial"/>
              <w:b/>
              <w:sz w:val="36"/>
              <w:u w:val="single"/>
            </w:rPr>
            <w:t xml:space="preserve"> </w:t>
          </w:r>
          <w:r w:rsidR="005B6EAA">
            <w:rPr>
              <w:rFonts w:ascii="Arial" w:hAnsi="Arial" w:cs="Arial"/>
              <w:b/>
              <w:sz w:val="36"/>
              <w:u w:val="single"/>
            </w:rPr>
            <w:t>2</w:t>
          </w:r>
        </w:p>
      </w:sdtContent>
    </w:sdt>
    <w:p w:rsidR="002B46AE" w:rsidRDefault="002B46AE" w:rsidP="00815CF4">
      <w:pPr>
        <w:spacing w:after="0" w:line="240" w:lineRule="auto"/>
        <w:jc w:val="center"/>
        <w:rPr>
          <w:b/>
        </w:rPr>
      </w:pPr>
      <w:r w:rsidRPr="00196ACF">
        <w:rPr>
          <w:b/>
        </w:rPr>
        <w:t>FORMATO PARA LA ENTREGA DEL PRODUCTO ACADÉMICO</w:t>
      </w:r>
      <w:r>
        <w:rPr>
          <w:b/>
        </w:rPr>
        <w:t xml:space="preserve"> 1</w:t>
      </w:r>
    </w:p>
    <w:p w:rsidR="006D2E7B" w:rsidRDefault="006D2E7B" w:rsidP="00815CF4">
      <w:pPr>
        <w:spacing w:after="0" w:line="240" w:lineRule="auto"/>
        <w:ind w:right="-1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(Entrega: 1</w:t>
      </w:r>
      <w:r w:rsidR="005B6EAA">
        <w:rPr>
          <w:rFonts w:ascii="Verdana" w:hAnsi="Verdana"/>
          <w:b/>
        </w:rPr>
        <w:t>5</w:t>
      </w:r>
      <w:r>
        <w:rPr>
          <w:rFonts w:ascii="Verdana" w:hAnsi="Verdana"/>
          <w:b/>
        </w:rPr>
        <w:t xml:space="preserve"> de enero de 2017)</w:t>
      </w:r>
    </w:p>
    <w:p w:rsidR="006D2E7B" w:rsidRDefault="006D2E7B" w:rsidP="00DA2AA1">
      <w:pPr>
        <w:spacing w:after="0"/>
        <w:rPr>
          <w:rFonts w:ascii="Verdana" w:hAnsi="Verdana"/>
        </w:rPr>
      </w:pPr>
      <w:r w:rsidRPr="00460205">
        <w:rPr>
          <w:rFonts w:ascii="Verdana" w:hAnsi="Verdana"/>
          <w:b/>
        </w:rPr>
        <w:t>INSTRUCCIONES</w:t>
      </w:r>
      <w:r w:rsidRPr="00460205">
        <w:rPr>
          <w:rFonts w:ascii="Verdana" w:hAnsi="Verdana"/>
        </w:rPr>
        <w:t>: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RELLENA LA </w:t>
      </w:r>
      <w:r w:rsidR="00C4197A" w:rsidRPr="00FC1889">
        <w:rPr>
          <w:rFonts w:ascii="Arial" w:hAnsi="Arial" w:cs="Arial"/>
          <w:b/>
          <w:highlight w:val="yellow"/>
        </w:rPr>
        <w:t xml:space="preserve">FICHA DE </w:t>
      </w:r>
      <w:r w:rsidRPr="00FC1889">
        <w:rPr>
          <w:rFonts w:ascii="Arial" w:hAnsi="Arial" w:cs="Arial"/>
          <w:b/>
          <w:highlight w:val="yellow"/>
        </w:rPr>
        <w:t>AUTOEVALUACIÓN</w:t>
      </w:r>
      <w:r w:rsidR="00FC1889">
        <w:rPr>
          <w:rFonts w:ascii="Arial" w:hAnsi="Arial" w:cs="Arial"/>
          <w:b/>
          <w:highlight w:val="yellow"/>
        </w:rPr>
        <w:t xml:space="preserve"> (lista de co</w:t>
      </w:r>
      <w:r w:rsidR="001D0ABC">
        <w:rPr>
          <w:rFonts w:ascii="Arial" w:hAnsi="Arial" w:cs="Arial"/>
          <w:b/>
          <w:highlight w:val="yellow"/>
        </w:rPr>
        <w:t>tejo</w:t>
      </w:r>
      <w:r w:rsidR="00FC1889">
        <w:rPr>
          <w:rFonts w:ascii="Arial" w:hAnsi="Arial" w:cs="Arial"/>
          <w:b/>
          <w:highlight w:val="yellow"/>
        </w:rPr>
        <w:t>)</w:t>
      </w:r>
      <w:r w:rsidR="00DA2AA1">
        <w:rPr>
          <w:rFonts w:ascii="Arial" w:hAnsi="Arial" w:cs="Arial"/>
          <w:b/>
          <w:highlight w:val="yellow"/>
        </w:rPr>
        <w:t xml:space="preserve"> una vez </w:t>
      </w:r>
      <w:r w:rsidR="003D2D9D">
        <w:rPr>
          <w:rFonts w:ascii="Arial" w:hAnsi="Arial" w:cs="Arial"/>
          <w:b/>
          <w:highlight w:val="yellow"/>
        </w:rPr>
        <w:t xml:space="preserve">que hayas </w:t>
      </w:r>
      <w:r w:rsidR="00DA2AA1">
        <w:rPr>
          <w:rFonts w:ascii="Arial" w:hAnsi="Arial" w:cs="Arial"/>
          <w:b/>
          <w:highlight w:val="yellow"/>
        </w:rPr>
        <w:t>terminado de redactar tu texto.</w:t>
      </w:r>
    </w:p>
    <w:p w:rsidR="005B6EAA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 w:rsidRPr="00FC1889">
        <w:rPr>
          <w:rFonts w:ascii="Arial" w:hAnsi="Arial" w:cs="Arial"/>
          <w:b/>
          <w:highlight w:val="yellow"/>
        </w:rPr>
        <w:t xml:space="preserve">ENVÍA TU PA 2 EN ESTE FORMATO. NO SE ACEPTARÁ OTRO FORMATO. </w:t>
      </w:r>
    </w:p>
    <w:p w:rsidR="00815CF4" w:rsidRPr="00FC1889" w:rsidRDefault="00815CF4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NOMBRA TU ARCHIVO CON TUS APELLIDOS Y NOMBRES.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 xml:space="preserve">Aplica las estrategias aprendidas para </w:t>
      </w:r>
      <w:r w:rsidR="005B6EAA" w:rsidRPr="00FC1889">
        <w:rPr>
          <w:rFonts w:ascii="Arial" w:hAnsi="Arial" w:cs="Arial"/>
        </w:rPr>
        <w:t>redactar el texto expositivo</w:t>
      </w:r>
      <w:r w:rsidRPr="00FC1889">
        <w:rPr>
          <w:rFonts w:ascii="Arial" w:hAnsi="Arial" w:cs="Arial"/>
        </w:rPr>
        <w:t>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Sigue el proceso de redacción que se desarrolló en las semanas 7 y 8.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Presenta un texto expositivo de tu autoría.</w:t>
      </w:r>
      <w:r w:rsidR="003D2D9D">
        <w:rPr>
          <w:rFonts w:ascii="Arial" w:hAnsi="Arial" w:cs="Arial"/>
        </w:rPr>
        <w:t xml:space="preserve"> Toda copia será anulada.</w:t>
      </w:r>
    </w:p>
    <w:p w:rsidR="005B6EAA" w:rsidRPr="00FC1889" w:rsidRDefault="005B6EAA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</w:rPr>
        <w:t>La cantid</w:t>
      </w:r>
      <w:r w:rsidR="00FC1889" w:rsidRPr="00FC1889">
        <w:rPr>
          <w:rFonts w:ascii="Arial" w:hAnsi="Arial" w:cs="Arial"/>
        </w:rPr>
        <w:t>ad mínima de palabras es de 300 en promedio.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  <w:b/>
        </w:rPr>
      </w:pPr>
      <w:r w:rsidRPr="00FC1889">
        <w:rPr>
          <w:rFonts w:ascii="Arial" w:hAnsi="Arial" w:cs="Arial"/>
          <w:b/>
        </w:rPr>
        <w:t>Tema</w:t>
      </w:r>
      <w:r w:rsidRPr="00FC1889">
        <w:rPr>
          <w:rFonts w:ascii="Arial" w:hAnsi="Arial" w:cs="Arial"/>
        </w:rPr>
        <w:t xml:space="preserve">: A lo largo del texto </w:t>
      </w:r>
      <w:r w:rsidRPr="00FC1889">
        <w:rPr>
          <w:rFonts w:ascii="Arial" w:hAnsi="Arial" w:cs="Arial"/>
          <w:highlight w:val="yellow"/>
        </w:rPr>
        <w:t>resalta con amarillo el tema</w:t>
      </w:r>
      <w:r w:rsidRPr="00FC1889">
        <w:rPr>
          <w:rFonts w:ascii="Arial" w:hAnsi="Arial" w:cs="Arial"/>
        </w:rPr>
        <w:t xml:space="preserve"> del texto.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Subtemas</w:t>
      </w:r>
      <w:r w:rsidRPr="00FC1889">
        <w:rPr>
          <w:rFonts w:ascii="Arial" w:hAnsi="Arial" w:cs="Arial"/>
        </w:rPr>
        <w:t xml:space="preserve">: Al lado </w:t>
      </w:r>
      <w:r w:rsidR="00DA775D">
        <w:rPr>
          <w:rFonts w:ascii="Arial" w:hAnsi="Arial" w:cs="Arial"/>
        </w:rPr>
        <w:t>derecho</w:t>
      </w:r>
      <w:r w:rsidRPr="00FC1889">
        <w:rPr>
          <w:rFonts w:ascii="Arial" w:hAnsi="Arial" w:cs="Arial"/>
        </w:rPr>
        <w:t xml:space="preserve"> escribe los subtemas.</w:t>
      </w:r>
    </w:p>
    <w:p w:rsidR="006D2E7B" w:rsidRPr="00FC1889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FC1889">
        <w:rPr>
          <w:rFonts w:ascii="Arial" w:hAnsi="Arial" w:cs="Arial"/>
          <w:b/>
        </w:rPr>
        <w:t>IP</w:t>
      </w:r>
      <w:r w:rsidRPr="00FC1889">
        <w:rPr>
          <w:rFonts w:ascii="Arial" w:hAnsi="Arial" w:cs="Arial"/>
        </w:rPr>
        <w:t xml:space="preserve">: En el texto </w:t>
      </w:r>
      <w:r w:rsidRPr="00FC1889">
        <w:rPr>
          <w:rFonts w:ascii="Arial" w:hAnsi="Arial" w:cs="Arial"/>
          <w:highlight w:val="cyan"/>
        </w:rPr>
        <w:t>resalta con celeste la idea principal del texto</w:t>
      </w:r>
      <w:r w:rsidRPr="00FC1889">
        <w:rPr>
          <w:rFonts w:ascii="Arial" w:hAnsi="Arial" w:cs="Arial"/>
        </w:rPr>
        <w:t>.</w:t>
      </w:r>
    </w:p>
    <w:p w:rsidR="00DA775D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IT</w:t>
      </w:r>
      <w:r w:rsidRPr="00DA775D">
        <w:rPr>
          <w:rFonts w:ascii="Arial" w:hAnsi="Arial" w:cs="Arial"/>
        </w:rPr>
        <w:t xml:space="preserve">: En el texto </w:t>
      </w:r>
      <w:r w:rsidRPr="00DA775D">
        <w:rPr>
          <w:rFonts w:ascii="Arial" w:hAnsi="Arial" w:cs="Arial"/>
          <w:highlight w:val="green"/>
        </w:rPr>
        <w:t>resalta con verde las ideas temáticas</w:t>
      </w:r>
      <w:r w:rsidR="00DA775D">
        <w:rPr>
          <w:rFonts w:ascii="Arial" w:hAnsi="Arial" w:cs="Arial"/>
        </w:rPr>
        <w:t>.</w:t>
      </w:r>
    </w:p>
    <w:p w:rsidR="006D2E7B" w:rsidRDefault="006D2E7B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775D">
        <w:rPr>
          <w:rFonts w:ascii="Arial" w:hAnsi="Arial" w:cs="Arial"/>
          <w:b/>
        </w:rPr>
        <w:t>IS</w:t>
      </w:r>
      <w:r w:rsidRPr="00DA775D">
        <w:rPr>
          <w:rFonts w:ascii="Arial" w:hAnsi="Arial" w:cs="Arial"/>
        </w:rPr>
        <w:t xml:space="preserve">: </w:t>
      </w:r>
      <w:r w:rsidR="00DA775D">
        <w:rPr>
          <w:rFonts w:ascii="Arial" w:hAnsi="Arial" w:cs="Arial"/>
        </w:rPr>
        <w:t xml:space="preserve">Usa </w:t>
      </w:r>
      <w:r w:rsidRPr="00DA775D">
        <w:rPr>
          <w:rFonts w:ascii="Arial" w:hAnsi="Arial" w:cs="Arial"/>
        </w:rPr>
        <w:t xml:space="preserve">ideas secundarias </w:t>
      </w:r>
      <w:r w:rsidR="00DA775D">
        <w:rPr>
          <w:rFonts w:ascii="Arial" w:hAnsi="Arial" w:cs="Arial"/>
        </w:rPr>
        <w:t>para detallar el subtem</w:t>
      </w:r>
      <w:r w:rsidR="00DA2AA1">
        <w:rPr>
          <w:rFonts w:ascii="Arial" w:hAnsi="Arial" w:cs="Arial"/>
        </w:rPr>
        <w:t>a abordado en las IT.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Cohesión textual</w:t>
      </w:r>
      <w:r>
        <w:rPr>
          <w:rFonts w:ascii="Arial" w:hAnsi="Arial" w:cs="Arial"/>
        </w:rPr>
        <w:t xml:space="preserve">: </w:t>
      </w:r>
      <w:r w:rsidRPr="00DA2AA1">
        <w:rPr>
          <w:rFonts w:ascii="Arial" w:hAnsi="Arial" w:cs="Arial"/>
        </w:rPr>
        <w:t>Usa</w:t>
      </w:r>
      <w:r>
        <w:rPr>
          <w:rFonts w:ascii="Arial" w:hAnsi="Arial" w:cs="Arial"/>
        </w:rPr>
        <w:t xml:space="preserve"> conectores, referentes, marcadores textuales y signos de puntuación.</w:t>
      </w:r>
    </w:p>
    <w:p w:rsidR="00DA2AA1" w:rsidRDefault="00DA2AA1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 w:rsidRPr="00DA2AA1">
        <w:rPr>
          <w:rFonts w:ascii="Arial" w:hAnsi="Arial" w:cs="Arial"/>
          <w:b/>
        </w:rPr>
        <w:t>Coherencia textual</w:t>
      </w:r>
      <w:r>
        <w:rPr>
          <w:rFonts w:ascii="Arial" w:hAnsi="Arial" w:cs="Arial"/>
        </w:rPr>
        <w:t>: El texto debe presentar unidad temática (un tema a lo largo del texto).</w:t>
      </w:r>
    </w:p>
    <w:p w:rsidR="003D2D9D" w:rsidRPr="00DA2AA1" w:rsidRDefault="003D2D9D" w:rsidP="00815CF4">
      <w:pPr>
        <w:pStyle w:val="Prrafodelista"/>
        <w:numPr>
          <w:ilvl w:val="0"/>
          <w:numId w:val="7"/>
        </w:numPr>
        <w:spacing w:after="16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Corrige tu texto</w:t>
      </w:r>
      <w:r w:rsidRPr="003D2D9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 debe presentar errores.</w:t>
      </w:r>
    </w:p>
    <w:p w:rsidR="00C4197A" w:rsidRDefault="00FC1889" w:rsidP="00C419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FICHA DE </w:t>
      </w:r>
      <w:r w:rsidR="00C4197A" w:rsidRPr="00C4197A">
        <w:rPr>
          <w:rFonts w:ascii="Arial" w:hAnsi="Arial" w:cs="Arial"/>
          <w:b/>
        </w:rPr>
        <w:t>AUTOEVALUACIÓN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APELLIDOS Y NOMBRES</w:t>
      </w:r>
      <w:r w:rsidRPr="00815CF4">
        <w:rPr>
          <w:rFonts w:ascii="Arial" w:hAnsi="Arial" w:cs="Arial"/>
        </w:rPr>
        <w:t xml:space="preserve">: </w:t>
      </w:r>
    </w:p>
    <w:p w:rsidR="004075A9" w:rsidRPr="00815CF4" w:rsidRDefault="004075A9" w:rsidP="004075A9">
      <w:pPr>
        <w:spacing w:after="0" w:line="240" w:lineRule="auto"/>
        <w:rPr>
          <w:rFonts w:ascii="Arial" w:hAnsi="Arial" w:cs="Arial"/>
        </w:rPr>
      </w:pPr>
      <w:r w:rsidRPr="00815CF4">
        <w:rPr>
          <w:rFonts w:ascii="Arial" w:hAnsi="Arial" w:cs="Arial"/>
          <w:b/>
        </w:rPr>
        <w:t>FACULTAD</w:t>
      </w:r>
      <w:r w:rsidRPr="00815CF4">
        <w:rPr>
          <w:rFonts w:ascii="Arial" w:hAnsi="Arial" w:cs="Arial"/>
        </w:rPr>
        <w:t xml:space="preserve">: </w:t>
      </w:r>
    </w:p>
    <w:p w:rsidR="004075A9" w:rsidRPr="008241A0" w:rsidRDefault="004075A9" w:rsidP="004075A9">
      <w:pPr>
        <w:ind w:right="-1"/>
        <w:rPr>
          <w:rFonts w:ascii="Verdana" w:hAnsi="Verdana"/>
          <w:b/>
        </w:rPr>
      </w:pPr>
      <w:r w:rsidRPr="00815CF4">
        <w:rPr>
          <w:rFonts w:ascii="Arial" w:hAnsi="Arial" w:cs="Arial"/>
          <w:b/>
        </w:rPr>
        <w:t>CÓDIGO DE ESTUDIANTE</w:t>
      </w:r>
      <w:r w:rsidRPr="006E7338">
        <w:rPr>
          <w:rFonts w:ascii="Arial" w:hAnsi="Arial" w:cs="Arial"/>
        </w:rPr>
        <w:t>:</w:t>
      </w:r>
    </w:p>
    <w:tbl>
      <w:tblPr>
        <w:tblStyle w:val="Tablaconcuadrcul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1"/>
        <w:gridCol w:w="7336"/>
        <w:gridCol w:w="709"/>
        <w:gridCol w:w="709"/>
        <w:gridCol w:w="708"/>
      </w:tblGrid>
      <w:tr w:rsidR="004075A9" w:rsidRPr="006E7338" w:rsidTr="006958F3">
        <w:tc>
          <w:tcPr>
            <w:tcW w:w="461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7336" w:type="dxa"/>
            <w:shd w:val="clear" w:color="auto" w:fill="00B0F0"/>
            <w:vAlign w:val="bottom"/>
          </w:tcPr>
          <w:p w:rsidR="004075A9" w:rsidRPr="006E7338" w:rsidRDefault="004075A9" w:rsidP="00FC18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INDICADOR</w:t>
            </w:r>
          </w:p>
        </w:tc>
        <w:tc>
          <w:tcPr>
            <w:tcW w:w="709" w:type="dxa"/>
            <w:shd w:val="clear" w:color="auto" w:fill="00B0F0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PJE.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SÍ</w:t>
            </w:r>
          </w:p>
        </w:tc>
        <w:tc>
          <w:tcPr>
            <w:tcW w:w="708" w:type="dxa"/>
            <w:shd w:val="clear" w:color="auto" w:fill="00B0F0"/>
            <w:vAlign w:val="center"/>
          </w:tcPr>
          <w:p w:rsidR="004075A9" w:rsidRPr="006E7338" w:rsidRDefault="004075A9" w:rsidP="00FC1889">
            <w:pPr>
              <w:jc w:val="center"/>
              <w:rPr>
                <w:rFonts w:ascii="Arial" w:hAnsi="Arial" w:cs="Arial"/>
                <w:b/>
              </w:rPr>
            </w:pPr>
            <w:r w:rsidRPr="006E7338">
              <w:rPr>
                <w:rFonts w:ascii="Arial" w:hAnsi="Arial" w:cs="Arial"/>
                <w:b/>
              </w:rPr>
              <w:t>NO</w:t>
            </w: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1</w:t>
            </w:r>
          </w:p>
        </w:tc>
        <w:tc>
          <w:tcPr>
            <w:tcW w:w="7336" w:type="dxa"/>
          </w:tcPr>
          <w:p w:rsidR="004075A9" w:rsidRPr="00FC1889" w:rsidRDefault="004075A9" w:rsidP="00FC1889">
            <w:pPr>
              <w:rPr>
                <w:rFonts w:ascii="Arial" w:hAnsi="Arial" w:cs="Arial"/>
                <w:sz w:val="20"/>
                <w:szCs w:val="20"/>
              </w:rPr>
            </w:pPr>
            <w:r w:rsidRPr="00FC1889">
              <w:rPr>
                <w:rFonts w:ascii="Arial" w:hAnsi="Arial" w:cs="Arial"/>
                <w:sz w:val="20"/>
                <w:szCs w:val="20"/>
              </w:rPr>
              <w:t>El texto presenta la superestructura del texto expositivo (IDC).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2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705" w:hanging="703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brinda una presentación general del tema.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 w:rsidRPr="006E7338">
              <w:rPr>
                <w:rFonts w:ascii="Arial" w:hAnsi="Arial" w:cs="Arial"/>
              </w:rPr>
              <w:t>3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ind w:left="34" w:hanging="32"/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La introducción informa al lector sobre qué va tratar el texto (tema). 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336" w:type="dxa"/>
            <w:shd w:val="clear" w:color="auto" w:fill="FFFF00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introducción presenta la idea principal resaltada con celeste y acorde a la estructura (T+V+IC).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FF0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rPr>
          <w:trHeight w:val="335"/>
        </w:trPr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DA2AA1">
            <w:pPr>
              <w:pStyle w:val="Subttulo"/>
              <w:ind w:left="0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aborda 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un subtema en particular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, escrita al lado </w:t>
            </w:r>
            <w:r w:rsidR="00DA2AA1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derecho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En el desarrollo cada párrafo presenta una idea temática resaltada con verde y acorde a la estructura (T+V+IC 1)…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FC1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336" w:type="dxa"/>
            <w:shd w:val="clear" w:color="auto" w:fill="99FF66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En el desarrollo cada párrafo presenta las ideas secundarias señaladas al lado derecho, ideas que explican, detallan, comparan, ejemplifican, etc. 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99FF66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336" w:type="dxa"/>
            <w:shd w:val="clear" w:color="auto" w:fill="66FFFF"/>
          </w:tcPr>
          <w:p w:rsidR="004075A9" w:rsidRPr="00FC1889" w:rsidRDefault="004075A9" w:rsidP="00FC1889">
            <w:pPr>
              <w:pStyle w:val="Subttulo"/>
              <w:numPr>
                <w:ilvl w:val="0"/>
                <w:numId w:val="0"/>
              </w:numPr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La conclusión condensa la información desarrollada en el texto; es decir, sintetiza lo expuesto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 en el texto</w:t>
            </w:r>
            <w:r w:rsidRPr="00FC188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9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66FFFF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D94996">
            <w:pPr>
              <w:pStyle w:val="Subttulo"/>
              <w:numPr>
                <w:ilvl w:val="0"/>
                <w:numId w:val="0"/>
              </w:numPr>
              <w:spacing w:line="360" w:lineRule="auto"/>
              <w:jc w:val="both"/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El tema está presente a lo largo del texto </w:t>
            </w:r>
            <w:r w:rsidR="003D2D9D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 xml:space="preserve">y </w:t>
            </w:r>
            <w:r w:rsidRPr="004075A9">
              <w:rPr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</w:rPr>
              <w:t>resaltado con amarillo.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C4197A">
            <w:pPr>
              <w:rPr>
                <w:rFonts w:ascii="Arial" w:hAnsi="Arial" w:cs="Arial"/>
              </w:rPr>
            </w:pPr>
          </w:p>
        </w:tc>
      </w:tr>
      <w:tr w:rsidR="004075A9" w:rsidRPr="006E7338" w:rsidTr="006958F3">
        <w:tc>
          <w:tcPr>
            <w:tcW w:w="461" w:type="dxa"/>
            <w:shd w:val="clear" w:color="auto" w:fill="00B0F0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336" w:type="dxa"/>
            <w:shd w:val="clear" w:color="auto" w:fill="auto"/>
          </w:tcPr>
          <w:p w:rsidR="004075A9" w:rsidRPr="004075A9" w:rsidRDefault="004075A9" w:rsidP="001D0ABC">
            <w:pPr>
              <w:rPr>
                <w:rFonts w:ascii="Arial" w:hAnsi="Arial" w:cs="Arial"/>
                <w:sz w:val="20"/>
                <w:szCs w:val="20"/>
              </w:rPr>
            </w:pPr>
            <w:r w:rsidRPr="004075A9">
              <w:rPr>
                <w:rFonts w:ascii="Arial" w:hAnsi="Arial" w:cs="Arial"/>
                <w:sz w:val="20"/>
                <w:szCs w:val="20"/>
              </w:rPr>
              <w:t xml:space="preserve">El texto presenta coherencia y cohesión textual en cada párrafo. </w:t>
            </w:r>
          </w:p>
        </w:tc>
        <w:tc>
          <w:tcPr>
            <w:tcW w:w="709" w:type="dxa"/>
          </w:tcPr>
          <w:p w:rsidR="004075A9" w:rsidRPr="006E7338" w:rsidRDefault="004075A9" w:rsidP="00407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4075A9" w:rsidRPr="006E7338" w:rsidRDefault="004075A9" w:rsidP="00EB5629">
            <w:pPr>
              <w:rPr>
                <w:rFonts w:ascii="Arial" w:hAnsi="Arial" w:cs="Arial"/>
              </w:rPr>
            </w:pPr>
          </w:p>
        </w:tc>
      </w:tr>
    </w:tbl>
    <w:p w:rsidR="001A6235" w:rsidRDefault="001A6235" w:rsidP="0070050A">
      <w:pPr>
        <w:pStyle w:val="Prrafodelista"/>
        <w:ind w:left="786"/>
        <w:jc w:val="center"/>
        <w:rPr>
          <w:rFonts w:ascii="Verdana" w:hAnsi="Verdana" w:cs="Arial"/>
          <w:sz w:val="20"/>
          <w:szCs w:val="20"/>
        </w:rPr>
      </w:pPr>
    </w:p>
    <w:tbl>
      <w:tblPr>
        <w:tblStyle w:val="Tablaconcuadrcula"/>
        <w:tblW w:w="1096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"/>
        <w:gridCol w:w="478"/>
        <w:gridCol w:w="1276"/>
        <w:gridCol w:w="7938"/>
        <w:gridCol w:w="992"/>
      </w:tblGrid>
      <w:tr w:rsidR="00DA775D" w:rsidRPr="0044336B" w:rsidTr="003A0E67">
        <w:trPr>
          <w:cantSplit/>
          <w:trHeight w:val="442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 w:cs="Arial"/>
                <w:b/>
                <w:color w:val="FF0000"/>
              </w:rPr>
            </w:pPr>
          </w:p>
        </w:tc>
        <w:tc>
          <w:tcPr>
            <w:tcW w:w="1754" w:type="dxa"/>
            <w:gridSpan w:val="2"/>
            <w:shd w:val="clear" w:color="auto" w:fill="DBE5F1" w:themeFill="accent1" w:themeFillTint="33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</w:t>
            </w:r>
          </w:p>
        </w:tc>
        <w:tc>
          <w:tcPr>
            <w:tcW w:w="7938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TÍTULO: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A775D" w:rsidRPr="0044336B" w:rsidRDefault="00DA775D" w:rsidP="00815CF4">
            <w:pPr>
              <w:jc w:val="center"/>
              <w:rPr>
                <w:rFonts w:ascii="Verdana" w:hAnsi="Verdana"/>
                <w:b/>
              </w:rPr>
            </w:pPr>
            <w:r w:rsidRPr="00DA775D">
              <w:rPr>
                <w:rFonts w:ascii="Verdana" w:hAnsi="Verdana"/>
                <w:b/>
                <w:sz w:val="18"/>
              </w:rPr>
              <w:t>SUB</w:t>
            </w:r>
            <w:r>
              <w:rPr>
                <w:rFonts w:ascii="Verdana" w:hAnsi="Verdana"/>
                <w:b/>
                <w:sz w:val="18"/>
              </w:rPr>
              <w:t>-</w:t>
            </w:r>
            <w:r w:rsidRPr="00DA775D">
              <w:rPr>
                <w:rFonts w:ascii="Verdana" w:hAnsi="Verdana"/>
                <w:b/>
                <w:sz w:val="18"/>
              </w:rPr>
              <w:t>TEMAS</w:t>
            </w:r>
          </w:p>
        </w:tc>
      </w:tr>
      <w:tr w:rsidR="00DA775D" w:rsidRPr="0044336B" w:rsidTr="003A0E67">
        <w:trPr>
          <w:cantSplit/>
          <w:trHeight w:val="852"/>
        </w:trPr>
        <w:tc>
          <w:tcPr>
            <w:tcW w:w="283" w:type="dxa"/>
            <w:vMerge w:val="restart"/>
            <w:shd w:val="clear" w:color="auto" w:fill="DBE5F1" w:themeFill="accent1" w:themeFillTint="33"/>
            <w:vAlign w:val="center"/>
          </w:tcPr>
          <w:p w:rsidR="00DA775D" w:rsidRPr="0044336B" w:rsidRDefault="00DA775D" w:rsidP="003A0E67">
            <w:pPr>
              <w:ind w:hanging="250"/>
              <w:jc w:val="center"/>
              <w:rPr>
                <w:rFonts w:ascii="Verdana" w:hAnsi="Verdana" w:cs="Arial"/>
                <w:color w:val="FF0000"/>
              </w:rPr>
            </w:pPr>
          </w:p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  <w:r w:rsidRPr="0044336B">
              <w:rPr>
                <w:rFonts w:ascii="Verdana" w:hAnsi="Verdana" w:cs="Arial"/>
                <w:color w:val="FF0000"/>
              </w:rPr>
              <w:t>1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775D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Presentación del tema</w:t>
            </w: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 w:val="restart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775D" w:rsidRPr="008C75BC" w:rsidRDefault="00DA775D" w:rsidP="00DA2AA1">
            <w:pPr>
              <w:tabs>
                <w:tab w:val="left" w:pos="4485"/>
              </w:tabs>
              <w:spacing w:line="360" w:lineRule="auto"/>
            </w:pPr>
            <w:r>
              <w:t>(Tema)   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>)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>)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</w:tc>
        <w:tc>
          <w:tcPr>
            <w:tcW w:w="992" w:type="dxa"/>
            <w:vMerge w:val="restart"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762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775D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rPr>
                <w:sz w:val="18"/>
              </w:rPr>
              <w:t>Tema a tratar</w:t>
            </w:r>
          </w:p>
          <w:p w:rsid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  <w:p w:rsidR="00DA2AA1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418"/>
        </w:trPr>
        <w:tc>
          <w:tcPr>
            <w:tcW w:w="283" w:type="dxa"/>
            <w:vMerge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color w:val="FF0000"/>
              </w:rPr>
            </w:pPr>
          </w:p>
        </w:tc>
        <w:tc>
          <w:tcPr>
            <w:tcW w:w="478" w:type="dxa"/>
            <w:vMerge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  <w:rPr>
                <w:sz w:val="18"/>
              </w:rPr>
            </w:pPr>
            <w:r w:rsidRPr="00DA2AA1">
              <w:t>IP</w:t>
            </w:r>
          </w:p>
        </w:tc>
        <w:tc>
          <w:tcPr>
            <w:tcW w:w="7938" w:type="dxa"/>
            <w:vMerge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vMerge/>
          </w:tcPr>
          <w:p w:rsidR="00DA775D" w:rsidRPr="00FA2ABD" w:rsidRDefault="00DA775D" w:rsidP="00815CF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2</w:t>
            </w:r>
          </w:p>
        </w:tc>
        <w:tc>
          <w:tcPr>
            <w:tcW w:w="478" w:type="dxa"/>
            <w:vMerge w:val="restart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D757"/>
            <w:vAlign w:val="center"/>
          </w:tcPr>
          <w:p w:rsidR="00DA775D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Pr="00DA2AA1" w:rsidRDefault="002C37FB" w:rsidP="00DA775D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775D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D757"/>
          </w:tcPr>
          <w:p w:rsidR="00DA775D" w:rsidRDefault="00DA775D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(</w:t>
            </w:r>
            <w:r w:rsidRPr="00DA775D">
              <w:rPr>
                <w:shd w:val="clear" w:color="auto" w:fill="FFC000"/>
              </w:rPr>
              <w:t>IC 1</w:t>
            </w:r>
            <w:r>
              <w:t xml:space="preserve">)               </w:t>
            </w:r>
          </w:p>
          <w:p w:rsidR="00DA775D" w:rsidRDefault="00DA775D" w:rsidP="00C4197A"/>
          <w:p w:rsidR="00DA2AA1" w:rsidRDefault="00DA2AA1" w:rsidP="00C4197A"/>
          <w:p w:rsidR="00DA2AA1" w:rsidRDefault="00DA2AA1" w:rsidP="00C4197A"/>
          <w:p w:rsidR="00DA2AA1" w:rsidRDefault="00DA2AA1" w:rsidP="00C4197A"/>
          <w:p w:rsidR="00DA2AA1" w:rsidRPr="008C75BC" w:rsidRDefault="00DA2AA1" w:rsidP="00C4197A"/>
        </w:tc>
        <w:tc>
          <w:tcPr>
            <w:tcW w:w="992" w:type="dxa"/>
            <w:shd w:val="clear" w:color="auto" w:fill="FFD757"/>
          </w:tcPr>
          <w:p w:rsidR="00DA775D" w:rsidRPr="00FA2ABD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3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FFFF00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(</w:t>
            </w:r>
            <w:r w:rsidRPr="00DA775D">
              <w:rPr>
                <w:shd w:val="clear" w:color="auto" w:fill="FFFF00"/>
              </w:rPr>
              <w:t>IC2</w:t>
            </w:r>
            <w:r>
              <w:t xml:space="preserve">)        </w:t>
            </w:r>
          </w:p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Default="00DA2AA1" w:rsidP="00DA2AA1"/>
          <w:p w:rsidR="00DA2AA1" w:rsidRPr="008C75BC" w:rsidRDefault="00DA2AA1" w:rsidP="00DA2AA1"/>
        </w:tc>
        <w:tc>
          <w:tcPr>
            <w:tcW w:w="992" w:type="dxa"/>
            <w:shd w:val="clear" w:color="auto" w:fill="FFFF00"/>
          </w:tcPr>
          <w:p w:rsidR="00DA2AA1" w:rsidRPr="0044336B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2AA1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2AA1" w:rsidRPr="0044336B" w:rsidRDefault="00DA2AA1" w:rsidP="00DA2AA1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 w:rsidRPr="0044336B">
              <w:rPr>
                <w:rFonts w:ascii="Verdana" w:hAnsi="Verdana" w:cs="Arial"/>
                <w:b/>
                <w:color w:val="FF0000"/>
              </w:rPr>
              <w:t>4</w:t>
            </w:r>
          </w:p>
        </w:tc>
        <w:tc>
          <w:tcPr>
            <w:tcW w:w="478" w:type="dxa"/>
            <w:vMerge/>
            <w:textDirection w:val="btLr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ind w:left="113" w:right="113"/>
              <w:jc w:val="center"/>
            </w:pPr>
          </w:p>
        </w:tc>
        <w:tc>
          <w:tcPr>
            <w:tcW w:w="1276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line="360" w:lineRule="auto"/>
              <w:jc w:val="center"/>
            </w:pPr>
            <w:r w:rsidRPr="00DA2AA1">
              <w:t>IT</w:t>
            </w: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2C37FB" w:rsidRDefault="002C37FB" w:rsidP="00DA2AA1">
            <w:pPr>
              <w:tabs>
                <w:tab w:val="left" w:pos="4485"/>
              </w:tabs>
              <w:spacing w:line="360" w:lineRule="auto"/>
              <w:jc w:val="center"/>
            </w:pPr>
          </w:p>
          <w:p w:rsidR="00DA2AA1" w:rsidRPr="00DA2AA1" w:rsidRDefault="00DA2AA1" w:rsidP="00DA2AA1">
            <w:pPr>
              <w:jc w:val="center"/>
            </w:pPr>
            <w:r w:rsidRPr="00DA2AA1">
              <w:t>IS</w:t>
            </w:r>
          </w:p>
        </w:tc>
        <w:tc>
          <w:tcPr>
            <w:tcW w:w="7938" w:type="dxa"/>
            <w:shd w:val="clear" w:color="auto" w:fill="22FAFA"/>
          </w:tcPr>
          <w:p w:rsidR="00DA2AA1" w:rsidRDefault="00DA2AA1" w:rsidP="00DA2AA1">
            <w:pPr>
              <w:tabs>
                <w:tab w:val="left" w:pos="4485"/>
              </w:tabs>
              <w:spacing w:before="240" w:line="360" w:lineRule="auto"/>
            </w:pPr>
            <w:r>
              <w:t>(</w:t>
            </w:r>
            <w:proofErr w:type="gramStart"/>
            <w:r>
              <w:t xml:space="preserve">Tema)   </w:t>
            </w:r>
            <w:proofErr w:type="gramEnd"/>
            <w:r>
              <w:t xml:space="preserve">                  (verbo)                            (</w:t>
            </w:r>
            <w:r w:rsidRPr="00DA775D">
              <w:rPr>
                <w:shd w:val="clear" w:color="auto" w:fill="22FAFA"/>
              </w:rPr>
              <w:t>IC3</w:t>
            </w:r>
            <w:r>
              <w:t>)</w:t>
            </w: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DA2AA1">
            <w:pPr>
              <w:tabs>
                <w:tab w:val="left" w:pos="4485"/>
              </w:tabs>
              <w:spacing w:line="360" w:lineRule="auto"/>
            </w:pPr>
          </w:p>
          <w:p w:rsidR="00DA2AA1" w:rsidRPr="008C75BC" w:rsidRDefault="00DA2AA1" w:rsidP="00DA2AA1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  <w:shd w:val="clear" w:color="auto" w:fill="22FAFA"/>
          </w:tcPr>
          <w:p w:rsidR="00DA2AA1" w:rsidRPr="002C57C1" w:rsidRDefault="00DA2AA1" w:rsidP="00DA2AA1">
            <w:pPr>
              <w:jc w:val="center"/>
              <w:rPr>
                <w:rFonts w:ascii="Verdana" w:hAnsi="Verdana"/>
              </w:rPr>
            </w:pPr>
          </w:p>
        </w:tc>
      </w:tr>
      <w:tr w:rsidR="00DA775D" w:rsidRPr="0044336B" w:rsidTr="003A0E67">
        <w:trPr>
          <w:cantSplit/>
          <w:trHeight w:val="1134"/>
        </w:trPr>
        <w:tc>
          <w:tcPr>
            <w:tcW w:w="283" w:type="dxa"/>
            <w:shd w:val="clear" w:color="auto" w:fill="DBE5F1" w:themeFill="accent1" w:themeFillTint="33"/>
            <w:vAlign w:val="center"/>
          </w:tcPr>
          <w:p w:rsidR="00DA775D" w:rsidRPr="0044336B" w:rsidRDefault="00DA775D" w:rsidP="00EB5629">
            <w:pPr>
              <w:jc w:val="center"/>
              <w:rPr>
                <w:rFonts w:ascii="Verdana" w:hAnsi="Verdana" w:cs="Arial"/>
                <w:b/>
                <w:color w:val="FF0000"/>
              </w:rPr>
            </w:pPr>
            <w:r>
              <w:rPr>
                <w:rFonts w:ascii="Verdana" w:hAnsi="Verdana" w:cs="Arial"/>
                <w:b/>
                <w:color w:val="FF0000"/>
              </w:rPr>
              <w:t>5</w:t>
            </w:r>
          </w:p>
        </w:tc>
        <w:tc>
          <w:tcPr>
            <w:tcW w:w="478" w:type="dxa"/>
            <w:textDirection w:val="btLr"/>
          </w:tcPr>
          <w:p w:rsidR="00DA775D" w:rsidRPr="00C4197A" w:rsidRDefault="00DA775D" w:rsidP="00815CF4">
            <w:pPr>
              <w:tabs>
                <w:tab w:val="left" w:pos="4485"/>
              </w:tabs>
              <w:spacing w:line="36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A775D" w:rsidRPr="00DA2AA1" w:rsidRDefault="00DA2AA1" w:rsidP="00DA2AA1">
            <w:pPr>
              <w:tabs>
                <w:tab w:val="left" w:pos="4485"/>
              </w:tabs>
              <w:jc w:val="center"/>
            </w:pPr>
            <w:r w:rsidRPr="00DA2AA1">
              <w:rPr>
                <w:sz w:val="20"/>
              </w:rPr>
              <w:t>Síntesis de lo expuesto en el texto</w:t>
            </w:r>
          </w:p>
        </w:tc>
        <w:tc>
          <w:tcPr>
            <w:tcW w:w="7938" w:type="dxa"/>
          </w:tcPr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F25621" w:rsidP="00EB5629">
            <w:pPr>
              <w:tabs>
                <w:tab w:val="left" w:pos="4485"/>
              </w:tabs>
              <w:spacing w:line="360" w:lineRule="auto"/>
            </w:pPr>
            <w:r>
              <w:t xml:space="preserve">Vamos a ver si esto funciona pues    estamos profesionalizando </w:t>
            </w:r>
            <w:proofErr w:type="spellStart"/>
            <w:proofErr w:type="gramStart"/>
            <w:r>
              <w:t>mas</w:t>
            </w:r>
            <w:proofErr w:type="spellEnd"/>
            <w:r>
              <w:t xml:space="preserve">  con</w:t>
            </w:r>
            <w:proofErr w:type="gramEnd"/>
            <w:r>
              <w:t xml:space="preserve"> </w:t>
            </w:r>
            <w:proofErr w:type="spellStart"/>
            <w:r>
              <w:t>ig</w:t>
            </w:r>
            <w:proofErr w:type="spellEnd"/>
            <w:r>
              <w:t xml:space="preserve"> </w:t>
            </w:r>
            <w:proofErr w:type="spellStart"/>
            <w:r>
              <w:t>hub</w:t>
            </w:r>
            <w:proofErr w:type="spellEnd"/>
          </w:p>
          <w:p w:rsidR="00F25621" w:rsidRDefault="00F25621" w:rsidP="00EB5629">
            <w:pPr>
              <w:tabs>
                <w:tab w:val="left" w:pos="4485"/>
              </w:tabs>
              <w:spacing w:line="360" w:lineRule="auto"/>
            </w:pPr>
          </w:p>
          <w:p w:rsidR="00DA2AA1" w:rsidRDefault="00DA2AA1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  <w:p w:rsidR="00DA775D" w:rsidRDefault="00DA775D" w:rsidP="00EB5629">
            <w:pPr>
              <w:tabs>
                <w:tab w:val="left" w:pos="4485"/>
              </w:tabs>
              <w:spacing w:line="360" w:lineRule="auto"/>
            </w:pPr>
          </w:p>
        </w:tc>
        <w:tc>
          <w:tcPr>
            <w:tcW w:w="992" w:type="dxa"/>
          </w:tcPr>
          <w:p w:rsidR="00DA775D" w:rsidRPr="002C57C1" w:rsidRDefault="00DA775D" w:rsidP="00EB5629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:rsidR="001A6235" w:rsidRDefault="00CA18BA" w:rsidP="001D0AB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Estamos yendo de maravillas eh aprendido mucho </w:t>
      </w:r>
      <w:proofErr w:type="spellStart"/>
      <w:r>
        <w:rPr>
          <w:rFonts w:ascii="Verdana" w:hAnsi="Verdana" w:cs="Arial"/>
        </w:rPr>
        <w:t>ggg</w:t>
      </w:r>
      <w:proofErr w:type="spellEnd"/>
    </w:p>
    <w:p w:rsidR="00CA18BA" w:rsidRDefault="00CA18BA" w:rsidP="001D0ABC">
      <w:pPr>
        <w:jc w:val="both"/>
        <w:rPr>
          <w:rFonts w:ascii="Verdana" w:hAnsi="Verdana" w:cs="Arial"/>
        </w:rPr>
      </w:pPr>
      <w:bookmarkStart w:id="0" w:name="_GoBack"/>
      <w:bookmarkEnd w:id="0"/>
    </w:p>
    <w:sectPr w:rsidR="00CA18BA" w:rsidSect="006D2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97" w:right="1440" w:bottom="1440" w:left="1440" w:header="113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1F2" w:rsidRDefault="004621F2" w:rsidP="00477577">
      <w:pPr>
        <w:spacing w:after="0" w:line="240" w:lineRule="auto"/>
      </w:pPr>
      <w:r>
        <w:separator/>
      </w:r>
    </w:p>
  </w:endnote>
  <w:endnote w:type="continuationSeparator" w:id="0">
    <w:p w:rsidR="004621F2" w:rsidRDefault="004621F2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0334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rPr>
            <w:noProof/>
            <w:lang w:eastAsia="es-PE"/>
          </w:rPr>
          <w:drawing>
            <wp:anchor distT="0" distB="0" distL="114300" distR="114300" simplePos="0" relativeHeight="251660288" behindDoc="0" locked="0" layoutInCell="1" allowOverlap="1" wp14:anchorId="29F2D162" wp14:editId="63575DCA">
              <wp:simplePos x="0" y="0"/>
              <wp:positionH relativeFrom="column">
                <wp:posOffset>2674686</wp:posOffset>
              </wp:positionH>
              <wp:positionV relativeFrom="paragraph">
                <wp:posOffset>32763</wp:posOffset>
              </wp:positionV>
              <wp:extent cx="1221186" cy="176249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opy2.png"/>
                      <pic:cNvPicPr/>
                    </pic:nvPicPr>
                    <pic:blipFill>
                      <a:blip r:embed="rId1" cstate="print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86" cy="1762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PE"/>
          </w:rPr>
          <w:drawing>
            <wp:anchor distT="0" distB="0" distL="114300" distR="114300" simplePos="0" relativeHeight="251658240" behindDoc="0" locked="0" layoutInCell="1" allowOverlap="1" wp14:anchorId="19001315" wp14:editId="32E8D9A8">
              <wp:simplePos x="0" y="0"/>
              <wp:positionH relativeFrom="column">
                <wp:posOffset>-526211</wp:posOffset>
              </wp:positionH>
              <wp:positionV relativeFrom="paragraph">
                <wp:posOffset>-206219</wp:posOffset>
              </wp:positionV>
              <wp:extent cx="6759575" cy="502740"/>
              <wp:effectExtent l="0" t="0" r="3175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sasa.png"/>
                      <pic:cNvPicPr/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489"/>
                      <a:stretch/>
                    </pic:blipFill>
                    <pic:spPr bwMode="auto">
                      <a:xfrm>
                        <a:off x="0" y="0"/>
                        <a:ext cx="6759575" cy="5027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18BA" w:rsidRPr="00CA18BA">
          <w:rPr>
            <w:noProof/>
            <w:lang w:val="es-ES"/>
          </w:rPr>
          <w:t>3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164EFE">
    <w:pPr>
      <w:pStyle w:val="Piedepgina"/>
    </w:pPr>
  </w:p>
  <w:p w:rsidR="00834569" w:rsidRPr="00164EFE" w:rsidRDefault="00834569" w:rsidP="00164EF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1F2" w:rsidRDefault="004621F2" w:rsidP="00477577">
      <w:pPr>
        <w:spacing w:after="0" w:line="240" w:lineRule="auto"/>
      </w:pPr>
      <w:r>
        <w:separator/>
      </w:r>
    </w:p>
  </w:footnote>
  <w:footnote w:type="continuationSeparator" w:id="0">
    <w:p w:rsidR="004621F2" w:rsidRDefault="004621F2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D62" w:rsidRDefault="006D2E7B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F88DE0E" wp14:editId="70BBA9C8">
              <wp:simplePos x="0" y="0"/>
              <wp:positionH relativeFrom="page">
                <wp:posOffset>114300</wp:posOffset>
              </wp:positionH>
              <wp:positionV relativeFrom="paragraph">
                <wp:posOffset>36195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rbel" w:hAnsi="Corbel"/>
                              <w:b/>
                              <w:sz w:val="28"/>
                            </w:rPr>
                            <w:alias w:val="Categoría"/>
                            <w:tag w:val=""/>
                            <w:id w:val="-73839333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4732B9" w:rsidRDefault="002B46AE" w:rsidP="000F121E">
                              <w:pPr>
                                <w:jc w:val="right"/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  <w:t>Comunicación</w:t>
                              </w:r>
                            </w:p>
                          </w:sdtContent>
                        </w:sdt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F88DE0E" id="1 Rectángulo" o:spid="_x0000_s1026" style="position:absolute;margin-left:9pt;margin-top:2.85pt;width:378.9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" fillcolor="#0070c0" strokecolor="#0070c0" strokeweight="2pt">
              <v:path arrowok="t"/>
              <v:textbox>
                <w:txbxContent>
                  <w:sdt>
                    <w:sdtPr>
                      <w:rPr>
                        <w:rFonts w:ascii="Corbel" w:hAnsi="Corbel"/>
                        <w:b/>
                        <w:sz w:val="28"/>
                      </w:rPr>
                      <w:alias w:val="Categoría"/>
                      <w:tag w:val=""/>
                      <w:id w:val="-738393331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4732B9" w:rsidRDefault="002B46AE" w:rsidP="000F121E">
                        <w:pPr>
                          <w:jc w:val="right"/>
                          <w:rPr>
                            <w:rFonts w:ascii="Corbel" w:hAns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28"/>
                          </w:rPr>
                          <w:t>Comunicación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2336" behindDoc="0" locked="0" layoutInCell="1" allowOverlap="1" wp14:anchorId="2440F6AC" wp14:editId="6B43F2DB">
          <wp:simplePos x="0" y="0"/>
          <wp:positionH relativeFrom="column">
            <wp:posOffset>-581025</wp:posOffset>
          </wp:positionH>
          <wp:positionV relativeFrom="paragraph">
            <wp:posOffset>-596265</wp:posOffset>
          </wp:positionV>
          <wp:extent cx="1590675" cy="590550"/>
          <wp:effectExtent l="0" t="0" r="9525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50" t="20422" r="59078" b="64182"/>
                  <a:stretch/>
                </pic:blipFill>
                <pic:spPr bwMode="auto">
                  <a:xfrm>
                    <a:off x="0" y="0"/>
                    <a:ext cx="1590675" cy="590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  <w:r w:rsidR="00F83F2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82C240" wp14:editId="5462DB6E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4732B9" w:rsidRDefault="004621F2" w:rsidP="000F121E">
                          <w:pPr>
                            <w:jc w:val="center"/>
                            <w:rPr>
                              <w:rFonts w:ascii="Corbel" w:hAnsi="Corbe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sz w:val="24"/>
                                <w:szCs w:val="24"/>
                              </w:rPr>
                              <w:alias w:val="Título"/>
                              <w:tag w:val=""/>
                              <w:id w:val="12362000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6EAA">
                                <w:rPr>
                                  <w:rFonts w:ascii="Corbel" w:hAnsi="Corbel"/>
                                  <w:sz w:val="24"/>
                                  <w:szCs w:val="24"/>
                                </w:rPr>
                                <w:t>Producto Académico N° 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1582C240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" fillcolor="#002060" strokecolor="#002060" strokeweight="2pt">
              <v:path arrowok="t"/>
              <v:textbox>
                <w:txbxContent>
                  <w:p w:rsidR="00477577" w:rsidRPr="004732B9" w:rsidRDefault="004C09E5" w:rsidP="000F121E">
                    <w:pPr>
                      <w:jc w:val="center"/>
                      <w:rPr>
                        <w:rFonts w:ascii="Corbel" w:hAnsi="Corbe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orbel" w:hAnsi="Corbel"/>
                          <w:sz w:val="24"/>
                          <w:szCs w:val="24"/>
                        </w:rPr>
                        <w:alias w:val="Título"/>
                        <w:tag w:val=""/>
                        <w:id w:val="123620005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B6EAA">
                          <w:rPr>
                            <w:rFonts w:ascii="Corbel" w:hAnsi="Corbel"/>
                            <w:sz w:val="24"/>
                            <w:szCs w:val="24"/>
                          </w:rPr>
                          <w:t>Producto Académico N° 2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C2" w:rsidRDefault="00B55F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251"/>
    <w:multiLevelType w:val="hybridMultilevel"/>
    <w:tmpl w:val="7A6055E8"/>
    <w:lvl w:ilvl="0" w:tplc="FAEE3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43C6"/>
    <w:multiLevelType w:val="hybridMultilevel"/>
    <w:tmpl w:val="95DEEC36"/>
    <w:lvl w:ilvl="0" w:tplc="CB76F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0EA5"/>
    <w:multiLevelType w:val="hybridMultilevel"/>
    <w:tmpl w:val="433A8246"/>
    <w:lvl w:ilvl="0" w:tplc="FFFFFFFF">
      <w:start w:val="1"/>
      <w:numFmt w:val="upperLetter"/>
      <w:pStyle w:val="Subttulo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7D1C7272"/>
    <w:multiLevelType w:val="hybridMultilevel"/>
    <w:tmpl w:val="BDCCD9E0"/>
    <w:lvl w:ilvl="0" w:tplc="3A2E7B1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D21B3"/>
    <w:multiLevelType w:val="hybridMultilevel"/>
    <w:tmpl w:val="70307728"/>
    <w:lvl w:ilvl="0" w:tplc="BCE8845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75"/>
    <w:rsid w:val="0002598E"/>
    <w:rsid w:val="00027781"/>
    <w:rsid w:val="000352F5"/>
    <w:rsid w:val="00040F54"/>
    <w:rsid w:val="00042B75"/>
    <w:rsid w:val="00076595"/>
    <w:rsid w:val="000A0591"/>
    <w:rsid w:val="000A654C"/>
    <w:rsid w:val="000B0A6E"/>
    <w:rsid w:val="000F121E"/>
    <w:rsid w:val="001320F0"/>
    <w:rsid w:val="00134617"/>
    <w:rsid w:val="00140626"/>
    <w:rsid w:val="001527DB"/>
    <w:rsid w:val="00164EFE"/>
    <w:rsid w:val="001A0EC7"/>
    <w:rsid w:val="001A6235"/>
    <w:rsid w:val="001C09D9"/>
    <w:rsid w:val="001D09AF"/>
    <w:rsid w:val="001D0ABC"/>
    <w:rsid w:val="001F5FE7"/>
    <w:rsid w:val="002368AA"/>
    <w:rsid w:val="002516F2"/>
    <w:rsid w:val="00274F33"/>
    <w:rsid w:val="00281E50"/>
    <w:rsid w:val="002961D0"/>
    <w:rsid w:val="002B46AE"/>
    <w:rsid w:val="002C37FB"/>
    <w:rsid w:val="002C6F6A"/>
    <w:rsid w:val="003240FB"/>
    <w:rsid w:val="00341733"/>
    <w:rsid w:val="00363E9A"/>
    <w:rsid w:val="0036634F"/>
    <w:rsid w:val="003942A2"/>
    <w:rsid w:val="003A0E67"/>
    <w:rsid w:val="003A4363"/>
    <w:rsid w:val="003C5E92"/>
    <w:rsid w:val="003D2D9D"/>
    <w:rsid w:val="003F17AF"/>
    <w:rsid w:val="004075A9"/>
    <w:rsid w:val="00423C9C"/>
    <w:rsid w:val="00434C43"/>
    <w:rsid w:val="004621F2"/>
    <w:rsid w:val="004732B9"/>
    <w:rsid w:val="00477577"/>
    <w:rsid w:val="004C09E5"/>
    <w:rsid w:val="004C10CD"/>
    <w:rsid w:val="004D25DC"/>
    <w:rsid w:val="004E67DC"/>
    <w:rsid w:val="004F30A5"/>
    <w:rsid w:val="005023E9"/>
    <w:rsid w:val="00506CF9"/>
    <w:rsid w:val="00575479"/>
    <w:rsid w:val="00581860"/>
    <w:rsid w:val="005B4AFF"/>
    <w:rsid w:val="005B6EAA"/>
    <w:rsid w:val="005F3EE1"/>
    <w:rsid w:val="005F62CF"/>
    <w:rsid w:val="00622929"/>
    <w:rsid w:val="00624DD6"/>
    <w:rsid w:val="006546CE"/>
    <w:rsid w:val="006958F3"/>
    <w:rsid w:val="006C6A88"/>
    <w:rsid w:val="006C763B"/>
    <w:rsid w:val="006D2BDD"/>
    <w:rsid w:val="006D2E7B"/>
    <w:rsid w:val="006F5D6F"/>
    <w:rsid w:val="0070050A"/>
    <w:rsid w:val="007171E8"/>
    <w:rsid w:val="00736039"/>
    <w:rsid w:val="0078364E"/>
    <w:rsid w:val="007B7DF0"/>
    <w:rsid w:val="007C3E06"/>
    <w:rsid w:val="007C41AA"/>
    <w:rsid w:val="00815CF4"/>
    <w:rsid w:val="00834569"/>
    <w:rsid w:val="00852E99"/>
    <w:rsid w:val="00871736"/>
    <w:rsid w:val="008A007F"/>
    <w:rsid w:val="008C1226"/>
    <w:rsid w:val="009979BA"/>
    <w:rsid w:val="009C584B"/>
    <w:rsid w:val="009E2AC5"/>
    <w:rsid w:val="009F4A3E"/>
    <w:rsid w:val="00A37411"/>
    <w:rsid w:val="00A53D5A"/>
    <w:rsid w:val="00A7524E"/>
    <w:rsid w:val="00A94686"/>
    <w:rsid w:val="00B05645"/>
    <w:rsid w:val="00B33BAA"/>
    <w:rsid w:val="00B55FC2"/>
    <w:rsid w:val="00BA2C04"/>
    <w:rsid w:val="00BB26BC"/>
    <w:rsid w:val="00BD33AA"/>
    <w:rsid w:val="00BE433C"/>
    <w:rsid w:val="00C4197A"/>
    <w:rsid w:val="00C5786A"/>
    <w:rsid w:val="00C66E96"/>
    <w:rsid w:val="00CA18BA"/>
    <w:rsid w:val="00CF60EE"/>
    <w:rsid w:val="00D117E7"/>
    <w:rsid w:val="00D221AF"/>
    <w:rsid w:val="00D656EB"/>
    <w:rsid w:val="00D94996"/>
    <w:rsid w:val="00DA0D62"/>
    <w:rsid w:val="00DA2AA1"/>
    <w:rsid w:val="00DA775D"/>
    <w:rsid w:val="00DB643E"/>
    <w:rsid w:val="00DD693C"/>
    <w:rsid w:val="00DE1F27"/>
    <w:rsid w:val="00DE3360"/>
    <w:rsid w:val="00DF56E7"/>
    <w:rsid w:val="00E01D47"/>
    <w:rsid w:val="00E458C7"/>
    <w:rsid w:val="00E62603"/>
    <w:rsid w:val="00EF4D3B"/>
    <w:rsid w:val="00F0003C"/>
    <w:rsid w:val="00F25621"/>
    <w:rsid w:val="00F60A3C"/>
    <w:rsid w:val="00F718B6"/>
    <w:rsid w:val="00F83F23"/>
    <w:rsid w:val="00FA6D7A"/>
    <w:rsid w:val="00FC1889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9CD297"/>
  <w15:docId w15:val="{CACF5789-000D-4077-9B19-F8B8FEF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table" w:customStyle="1" w:styleId="Tabladecuadrcula2-nfasis51">
    <w:name w:val="Tabla de cuadrícula 2 - Énfasis 51"/>
    <w:basedOn w:val="Tablanormal"/>
    <w:uiPriority w:val="47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2B46AE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D2E7B"/>
  </w:style>
  <w:style w:type="table" w:styleId="Tabladecuadrcula4-nfasis5">
    <w:name w:val="Grid Table 4 Accent 5"/>
    <w:basedOn w:val="Tablanormal"/>
    <w:uiPriority w:val="49"/>
    <w:rsid w:val="006D2E7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link w:val="SubttuloCar"/>
    <w:qFormat/>
    <w:rsid w:val="001A6235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A6235"/>
    <w:rPr>
      <w:rFonts w:ascii="Times New Roman" w:eastAsia="Times New Roman" w:hAnsi="Times New Roman" w:cs="Times New Roman"/>
      <w:i/>
      <w:iCs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utierrezt\Desktop\FORMATO%20PARA%20LA%20ENTREGA%20DEL%20PRODUCTO%20ACAD&#201;M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4D1B9BE93B49F9A85D6A8EB1505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60B0-3E9E-4F3C-B4BD-4BED374624B4}"/>
      </w:docPartPr>
      <w:docPartBody>
        <w:p w:rsidR="00254351" w:rsidRDefault="005646B9">
          <w:pPr>
            <w:pStyle w:val="C24D1B9BE93B49F9A85D6A8EB1505580"/>
          </w:pPr>
          <w:r w:rsidRPr="0039731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B9"/>
    <w:rsid w:val="00067117"/>
    <w:rsid w:val="001159EF"/>
    <w:rsid w:val="001D1ABF"/>
    <w:rsid w:val="001E6920"/>
    <w:rsid w:val="001F60ED"/>
    <w:rsid w:val="00254351"/>
    <w:rsid w:val="003450F1"/>
    <w:rsid w:val="005646B9"/>
    <w:rsid w:val="00690999"/>
    <w:rsid w:val="00724FCC"/>
    <w:rsid w:val="008F0F52"/>
    <w:rsid w:val="00B63011"/>
    <w:rsid w:val="00D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C24D1B9BE93B49F9A85D6A8EB1505580">
    <w:name w:val="C24D1B9BE93B49F9A85D6A8EB150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PARA LA ENTREGA DEL PRODUCTO ACADÉMICO</Template>
  <TotalTime>1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2</vt:lpstr>
    </vt:vector>
  </TitlesOfParts>
  <Company>Hewlett-Packard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2</dc:title>
  <dc:creator>Joshwa Erickson Aarón Gutierrez Torres</dc:creator>
  <cp:keywords>Productos Académicos UCVirtual; UC Virtual</cp:keywords>
  <cp:lastModifiedBy>Wilmer Dianderas</cp:lastModifiedBy>
  <cp:revision>4</cp:revision>
  <cp:lastPrinted>2016-09-06T02:58:00Z</cp:lastPrinted>
  <dcterms:created xsi:type="dcterms:W3CDTF">2017-01-14T15:45:00Z</dcterms:created>
  <dcterms:modified xsi:type="dcterms:W3CDTF">2017-02-27T21:09:00Z</dcterms:modified>
  <cp:category>Comunicación</cp:category>
</cp:coreProperties>
</file>